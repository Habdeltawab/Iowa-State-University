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2A" w:rsidRDefault="00F95B2A" w:rsidP="00F95B2A">
      <w:pPr>
        <w:rPr>
          <w:rFonts w:ascii="Times New Roman" w:hAnsi="Times New Roman" w:cs="Times New Roman"/>
        </w:rPr>
      </w:pPr>
      <w:r w:rsidRPr="00E33D86">
        <w:rPr>
          <w:rFonts w:ascii="Times New Roman" w:hAnsi="Times New Roman" w:cs="Times New Roman"/>
          <w:b/>
        </w:rPr>
        <w:t>Name</w:t>
      </w:r>
      <w:r w:rsidRPr="005C2A1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Hosam </w:t>
      </w:r>
      <w:proofErr w:type="spellStart"/>
      <w:r>
        <w:rPr>
          <w:rFonts w:ascii="Times New Roman" w:hAnsi="Times New Roman" w:cs="Times New Roman"/>
        </w:rPr>
        <w:t>Abdeltawab</w:t>
      </w:r>
      <w:proofErr w:type="spellEnd"/>
    </w:p>
    <w:p w:rsidR="00F95B2A" w:rsidRDefault="00F95B2A" w:rsidP="00F95B2A">
      <w:pPr>
        <w:rPr>
          <w:rFonts w:ascii="Times New Roman" w:hAnsi="Times New Roman" w:cs="Times New Roman"/>
        </w:rPr>
      </w:pPr>
      <w:r w:rsidRPr="005C2A1E">
        <w:rPr>
          <w:rFonts w:ascii="Times New Roman" w:hAnsi="Times New Roman" w:cs="Times New Roman"/>
          <w:b/>
        </w:rPr>
        <w:t>Person Checked:</w:t>
      </w:r>
      <w:r>
        <w:rPr>
          <w:rFonts w:ascii="Times New Roman" w:hAnsi="Times New Roman" w:cs="Times New Roman"/>
        </w:rPr>
        <w:t xml:space="preserve"> Matthew </w:t>
      </w:r>
      <w:proofErr w:type="spellStart"/>
      <w:r>
        <w:rPr>
          <w:rFonts w:ascii="Times New Roman" w:hAnsi="Times New Roman" w:cs="Times New Roman"/>
        </w:rPr>
        <w:t>Fuhrmann</w:t>
      </w:r>
      <w:proofErr w:type="spellEnd"/>
    </w:p>
    <w:p w:rsidR="005C2A1E" w:rsidRPr="005C2A1E" w:rsidRDefault="005C2A1E" w:rsidP="00F9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Date: </w:t>
      </w:r>
      <w:r>
        <w:rPr>
          <w:rFonts w:ascii="Times New Roman" w:hAnsi="Times New Roman" w:cs="Times New Roman"/>
        </w:rPr>
        <w:t>Octobe</w:t>
      </w:r>
      <w:bookmarkStart w:id="0" w:name="_GoBack"/>
      <w:bookmarkEnd w:id="0"/>
      <w:r>
        <w:rPr>
          <w:rFonts w:ascii="Times New Roman" w:hAnsi="Times New Roman" w:cs="Times New Roman"/>
        </w:rPr>
        <w:t>r 14, 2017</w:t>
      </w:r>
    </w:p>
    <w:p w:rsidR="00F95B2A" w:rsidRPr="005C2A1E" w:rsidRDefault="005C2A1E" w:rsidP="005C2A1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95B2A">
        <w:rPr>
          <w:rFonts w:ascii="Times New Roman" w:hAnsi="Times New Roman" w:cs="Times New Roman"/>
          <w:b/>
          <w:sz w:val="30"/>
          <w:szCs w:val="30"/>
          <w:u w:val="single"/>
        </w:rPr>
        <w:t>Report</w:t>
      </w:r>
    </w:p>
    <w:p w:rsidR="00F95B2A" w:rsidRPr="00E33D86" w:rsidRDefault="00F95B2A" w:rsidP="00F95B2A">
      <w:pPr>
        <w:rPr>
          <w:rFonts w:ascii="Times New Roman" w:hAnsi="Times New Roman" w:cs="Times New Roman"/>
          <w:sz w:val="24"/>
          <w:szCs w:val="24"/>
        </w:rPr>
      </w:pPr>
      <w:r w:rsidRPr="00E33D86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E33D86">
        <w:rPr>
          <w:rFonts w:ascii="Times New Roman" w:hAnsi="Times New Roman" w:cs="Times New Roman"/>
          <w:sz w:val="24"/>
          <w:szCs w:val="24"/>
        </w:rPr>
        <w:t>To the extent of my experience, I don’t know what the professor is looking for; thus, this report will be checked based on my personal opinions.</w:t>
      </w:r>
    </w:p>
    <w:p w:rsidR="00F95B2A" w:rsidRDefault="00F95B2A" w:rsidP="00F95B2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Use Case Diagram.</w:t>
      </w:r>
    </w:p>
    <w:p w:rsidR="00F95B2A" w:rsidRPr="00E33D86" w:rsidRDefault="00F95B2A" w:rsidP="00F9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D86">
        <w:rPr>
          <w:rFonts w:ascii="Times New Roman" w:hAnsi="Times New Roman" w:cs="Times New Roman"/>
          <w:sz w:val="24"/>
          <w:szCs w:val="24"/>
        </w:rPr>
        <w:t>The use case diagram was excellent, it showe</w:t>
      </w:r>
      <w:r w:rsidR="00F66305" w:rsidRPr="00E33D86">
        <w:rPr>
          <w:rFonts w:ascii="Times New Roman" w:hAnsi="Times New Roman" w:cs="Times New Roman"/>
          <w:sz w:val="24"/>
          <w:szCs w:val="24"/>
        </w:rPr>
        <w:t>d all of the use cases for the catalog, order, and c</w:t>
      </w:r>
      <w:r w:rsidRPr="00E33D86">
        <w:rPr>
          <w:rFonts w:ascii="Times New Roman" w:hAnsi="Times New Roman" w:cs="Times New Roman"/>
          <w:sz w:val="24"/>
          <w:szCs w:val="24"/>
        </w:rPr>
        <w:t xml:space="preserve">ustomer </w:t>
      </w:r>
      <w:proofErr w:type="spellStart"/>
      <w:r w:rsidRPr="00E33D86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E33D86">
        <w:rPr>
          <w:rFonts w:ascii="Times New Roman" w:hAnsi="Times New Roman" w:cs="Times New Roman"/>
          <w:sz w:val="24"/>
          <w:szCs w:val="24"/>
        </w:rPr>
        <w:t>.</w:t>
      </w:r>
    </w:p>
    <w:p w:rsidR="001C3ED9" w:rsidRPr="00E33D86" w:rsidRDefault="00F95B2A" w:rsidP="00F9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D86">
        <w:rPr>
          <w:rFonts w:ascii="Times New Roman" w:hAnsi="Times New Roman" w:cs="Times New Roman"/>
          <w:sz w:val="24"/>
          <w:szCs w:val="24"/>
        </w:rPr>
        <w:t xml:space="preserve">Also. It used </w:t>
      </w:r>
      <w:r w:rsidR="001C3ED9" w:rsidRPr="00E33D86">
        <w:rPr>
          <w:rFonts w:ascii="Times New Roman" w:hAnsi="Times New Roman" w:cs="Times New Roman"/>
          <w:sz w:val="24"/>
          <w:szCs w:val="24"/>
        </w:rPr>
        <w:t>includes and extends with functionalities.</w:t>
      </w:r>
    </w:p>
    <w:p w:rsidR="001C3ED9" w:rsidRDefault="001C3ED9" w:rsidP="001C3ED9">
      <w:pPr>
        <w:pStyle w:val="ListParagraph"/>
        <w:rPr>
          <w:rFonts w:ascii="Times New Roman" w:hAnsi="Times New Roman" w:cs="Times New Roman"/>
        </w:rPr>
      </w:pPr>
    </w:p>
    <w:p w:rsidR="001C3ED9" w:rsidRDefault="001C3ED9" w:rsidP="001C3ED9">
      <w:pPr>
        <w:pStyle w:val="ListParagraph"/>
        <w:ind w:hanging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Component Diagram.</w:t>
      </w:r>
    </w:p>
    <w:p w:rsidR="00F95B2A" w:rsidRPr="00E33D86" w:rsidRDefault="005C2A1E" w:rsidP="001C3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3D86">
        <w:rPr>
          <w:rFonts w:ascii="Times New Roman" w:hAnsi="Times New Roman" w:cs="Times New Roman"/>
          <w:sz w:val="24"/>
          <w:szCs w:val="24"/>
        </w:rPr>
        <w:t>The component diagram is good, it identifies the customer, catalog, and orders components well. It also explains the dependency well.</w:t>
      </w:r>
    </w:p>
    <w:p w:rsidR="005C2A1E" w:rsidRDefault="005C2A1E" w:rsidP="005C2A1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C2A1E" w:rsidRDefault="005C2A1E" w:rsidP="005C2A1E">
      <w:pPr>
        <w:pStyle w:val="ListParagraph"/>
        <w:ind w:hanging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Communication Diagram.</w:t>
      </w:r>
    </w:p>
    <w:p w:rsidR="005C2A1E" w:rsidRPr="00E33D86" w:rsidRDefault="005C2A1E" w:rsidP="005C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3D86">
        <w:rPr>
          <w:rFonts w:ascii="Times New Roman" w:hAnsi="Times New Roman" w:cs="Times New Roman"/>
          <w:sz w:val="24"/>
          <w:szCs w:val="24"/>
        </w:rPr>
        <w:t>The communication diagram is well formed, it identifies the use cases and the components in a clear manner.</w:t>
      </w:r>
    </w:p>
    <w:p w:rsidR="005C2A1E" w:rsidRDefault="005C2A1E" w:rsidP="005C2A1E">
      <w:pPr>
        <w:pStyle w:val="ListParagraph"/>
        <w:rPr>
          <w:rFonts w:ascii="Times New Roman" w:hAnsi="Times New Roman" w:cs="Times New Roman"/>
        </w:rPr>
      </w:pPr>
    </w:p>
    <w:p w:rsidR="005C2A1E" w:rsidRDefault="005C2A1E" w:rsidP="005C2A1E">
      <w:pPr>
        <w:pStyle w:val="ListParagraph"/>
        <w:ind w:hanging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Conclusion.</w:t>
      </w:r>
    </w:p>
    <w:p w:rsidR="005C2A1E" w:rsidRPr="00E33D86" w:rsidRDefault="005C2A1E" w:rsidP="005C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3D86">
        <w:rPr>
          <w:rFonts w:ascii="Times New Roman" w:hAnsi="Times New Roman" w:cs="Times New Roman"/>
          <w:sz w:val="24"/>
          <w:szCs w:val="24"/>
        </w:rPr>
        <w:t>Overall, the assignment is very well made and formatted. It uses computerized diagrams for simplicity and understandability for the reader’s (</w:t>
      </w:r>
      <w:r w:rsidR="00F66305" w:rsidRPr="00E33D86">
        <w:rPr>
          <w:rFonts w:ascii="Times New Roman" w:hAnsi="Times New Roman" w:cs="Times New Roman"/>
          <w:sz w:val="24"/>
          <w:szCs w:val="24"/>
        </w:rPr>
        <w:t>grader) eye. Each diagram is well documented; moreover each diagram explains the project’s components and use cases to its fullest extent.</w:t>
      </w:r>
    </w:p>
    <w:sectPr w:rsidR="005C2A1E" w:rsidRPr="00E33D86" w:rsidSect="00B47E7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A1E" w:rsidRDefault="005C2A1E" w:rsidP="005C2A1E">
      <w:pPr>
        <w:spacing w:after="0" w:line="240" w:lineRule="auto"/>
      </w:pPr>
      <w:r>
        <w:separator/>
      </w:r>
    </w:p>
  </w:endnote>
  <w:endnote w:type="continuationSeparator" w:id="0">
    <w:p w:rsidR="005C2A1E" w:rsidRDefault="005C2A1E" w:rsidP="005C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A1E" w:rsidRDefault="005C2A1E" w:rsidP="005C2A1E">
      <w:pPr>
        <w:spacing w:after="0" w:line="240" w:lineRule="auto"/>
      </w:pPr>
      <w:r>
        <w:separator/>
      </w:r>
    </w:p>
  </w:footnote>
  <w:footnote w:type="continuationSeparator" w:id="0">
    <w:p w:rsidR="005C2A1E" w:rsidRDefault="005C2A1E" w:rsidP="005C2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</w:rPr>
      <w:id w:val="1941286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2A1E" w:rsidRPr="005C2A1E" w:rsidRDefault="005C2A1E">
        <w:pPr>
          <w:pStyle w:val="Header"/>
          <w:jc w:val="right"/>
          <w:rPr>
            <w:rFonts w:ascii="Times New Roman" w:hAnsi="Times New Roman" w:cs="Times New Roman"/>
            <w:b/>
          </w:rPr>
        </w:pPr>
        <w:proofErr w:type="spellStart"/>
        <w:r w:rsidRPr="005C2A1E">
          <w:rPr>
            <w:rFonts w:ascii="Times New Roman" w:hAnsi="Times New Roman" w:cs="Times New Roman"/>
            <w:b/>
          </w:rPr>
          <w:t>Abdeltawab</w:t>
        </w:r>
        <w:proofErr w:type="spellEnd"/>
        <w:r w:rsidRPr="005C2A1E">
          <w:rPr>
            <w:rFonts w:ascii="Times New Roman" w:hAnsi="Times New Roman" w:cs="Times New Roman"/>
            <w:b/>
          </w:rPr>
          <w:t xml:space="preserve"> </w:t>
        </w:r>
        <w:r w:rsidRPr="005C2A1E">
          <w:rPr>
            <w:rFonts w:ascii="Times New Roman" w:hAnsi="Times New Roman" w:cs="Times New Roman"/>
            <w:b/>
          </w:rPr>
          <w:fldChar w:fldCharType="begin"/>
        </w:r>
        <w:r w:rsidRPr="005C2A1E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5C2A1E">
          <w:rPr>
            <w:rFonts w:ascii="Times New Roman" w:hAnsi="Times New Roman" w:cs="Times New Roman"/>
            <w:b/>
          </w:rPr>
          <w:fldChar w:fldCharType="separate"/>
        </w:r>
        <w:r w:rsidR="00E33D86">
          <w:rPr>
            <w:rFonts w:ascii="Times New Roman" w:hAnsi="Times New Roman" w:cs="Times New Roman"/>
            <w:b/>
            <w:noProof/>
          </w:rPr>
          <w:t>1</w:t>
        </w:r>
        <w:r w:rsidRPr="005C2A1E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:rsidR="005C2A1E" w:rsidRDefault="005C2A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F3671"/>
    <w:multiLevelType w:val="hybridMultilevel"/>
    <w:tmpl w:val="EA0EA118"/>
    <w:lvl w:ilvl="0" w:tplc="B46E8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2A"/>
    <w:rsid w:val="00043281"/>
    <w:rsid w:val="001C3ED9"/>
    <w:rsid w:val="005473D4"/>
    <w:rsid w:val="005C2A1E"/>
    <w:rsid w:val="00B47E7B"/>
    <w:rsid w:val="00BB2BE2"/>
    <w:rsid w:val="00E33D86"/>
    <w:rsid w:val="00F66305"/>
    <w:rsid w:val="00F9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FC05"/>
  <w15:chartTrackingRefBased/>
  <w15:docId w15:val="{9280521F-6250-4A5D-BE5D-07DFC75B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1E"/>
  </w:style>
  <w:style w:type="paragraph" w:styleId="Footer">
    <w:name w:val="footer"/>
    <w:basedOn w:val="Normal"/>
    <w:link w:val="FooterChar"/>
    <w:uiPriority w:val="99"/>
    <w:unhideWhenUsed/>
    <w:rsid w:val="005C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D6AEE302.dotm</Template>
  <TotalTime>39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Abdeltawab, Hosam A</dc:creator>
  <cp:keywords/>
  <dc:description/>
  <cp:lastModifiedBy>Abdeltawab, Hosam A</cp:lastModifiedBy>
  <cp:revision>5</cp:revision>
  <dcterms:created xsi:type="dcterms:W3CDTF">2017-10-14T20:11:00Z</dcterms:created>
  <dcterms:modified xsi:type="dcterms:W3CDTF">2017-10-14T22:40:00Z</dcterms:modified>
</cp:coreProperties>
</file>